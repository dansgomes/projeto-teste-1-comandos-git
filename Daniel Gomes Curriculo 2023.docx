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B7E2A" w14:textId="5008460F" w:rsidR="006E3D24" w:rsidRPr="00B53E4A" w:rsidRDefault="004378A4">
      <w:pPr>
        <w:pStyle w:val="Nome"/>
        <w:rPr>
          <w:sz w:val="44"/>
          <w:szCs w:val="44"/>
        </w:rPr>
      </w:pPr>
      <w:r w:rsidRPr="00B53E4A">
        <w:rPr>
          <w:sz w:val="44"/>
          <w:szCs w:val="44"/>
        </w:rPr>
        <w:t xml:space="preserve">DANIEL </w:t>
      </w:r>
      <w:r w:rsidR="006E3D24" w:rsidRPr="00B53E4A">
        <w:rPr>
          <w:sz w:val="44"/>
          <w:szCs w:val="44"/>
        </w:rPr>
        <w:t>Gomes</w:t>
      </w:r>
    </w:p>
    <w:p w14:paraId="3046D80F" w14:textId="00F38B2B" w:rsidR="00F11D59" w:rsidRDefault="00B53E4A">
      <w:pPr>
        <w:pStyle w:val="InformaesdeContato"/>
      </w:pPr>
      <w:r>
        <w:t>São José dos Campos -</w:t>
      </w:r>
      <w:r w:rsidR="00746A8C">
        <w:t xml:space="preserve"> </w:t>
      </w:r>
      <w:r w:rsidR="004378A4">
        <w:t>Rua pitangueiras, 83</w:t>
      </w:r>
      <w:r w:rsidR="007B4A54">
        <w:t xml:space="preserve"> </w:t>
      </w:r>
      <w:r w:rsidR="0028705F">
        <w:t xml:space="preserve">     </w:t>
      </w:r>
      <w:r w:rsidR="007B4A54">
        <w:t xml:space="preserve"> </w:t>
      </w:r>
      <w:hyperlink r:id="rId7" w:history="1">
        <w:r w:rsidR="007B4A54" w:rsidRPr="006F05D7">
          <w:rPr>
            <w:rStyle w:val="Hyperlink"/>
          </w:rPr>
          <w:t>danielsgomes99@gmail.com</w:t>
        </w:r>
      </w:hyperlink>
      <w:r w:rsidR="007B4A54">
        <w:t xml:space="preserve"> </w:t>
      </w:r>
    </w:p>
    <w:p w14:paraId="12385FCC" w14:textId="5F0A2FD0" w:rsidR="001C4943" w:rsidRDefault="00B53E4A">
      <w:pPr>
        <w:pStyle w:val="InformaesdeContato"/>
      </w:pPr>
      <w:r>
        <w:t>(12) 98235-</w:t>
      </w:r>
      <w:r w:rsidR="001C4943">
        <w:t>0288</w:t>
      </w:r>
    </w:p>
    <w:p w14:paraId="42B0B163" w14:textId="77777777" w:rsidR="00E73AAB" w:rsidRDefault="001C4943">
      <w:pPr>
        <w:pStyle w:val="InformaesdeContato"/>
      </w:pPr>
      <w:r>
        <w:t xml:space="preserve">23 </w:t>
      </w:r>
      <w:r w:rsidR="00E73AAB">
        <w:t>anos</w:t>
      </w:r>
    </w:p>
    <w:p w14:paraId="0FD06C90" w14:textId="0DB619D8" w:rsidR="004378A4" w:rsidRDefault="00E73AAB">
      <w:pPr>
        <w:pStyle w:val="InformaesdeContato"/>
      </w:pPr>
      <w:r>
        <w:t>Solteiro</w:t>
      </w:r>
    </w:p>
    <w:p w14:paraId="28DB92DD" w14:textId="77777777" w:rsidR="00F11D59" w:rsidRDefault="00C84C0B">
      <w:pPr>
        <w:pStyle w:val="Ttulo1"/>
      </w:pPr>
      <w:sdt>
        <w:sdtPr>
          <w:id w:val="-819804518"/>
          <w:placeholder>
            <w:docPart w:val="67ADB601E870F34F9457A8EFB42ADBEC"/>
          </w:placeholder>
          <w:temporary/>
          <w:showingPlcHdr/>
        </w:sdtPr>
        <w:sdtEndPr/>
        <w:sdtContent>
          <w:r w:rsidR="004373C7" w:rsidRPr="00D8220C">
            <w:rPr>
              <w:sz w:val="36"/>
              <w:szCs w:val="36"/>
              <w:lang w:bidi="pt-BR"/>
            </w:rPr>
            <w:t>Resumo das Habilidades</w:t>
          </w:r>
        </w:sdtContent>
      </w:sdt>
    </w:p>
    <w:p w14:paraId="41317EB5" w14:textId="77777777" w:rsidR="005E6170" w:rsidRDefault="005E6170">
      <w:pPr>
        <w:spacing w:after="180"/>
      </w:pPr>
    </w:p>
    <w:p w14:paraId="22CA74BC" w14:textId="338A2609" w:rsidR="007A2D9F" w:rsidRDefault="007A2D9F" w:rsidP="00B53E4A">
      <w:pPr>
        <w:pStyle w:val="PargrafodaLista"/>
        <w:numPr>
          <w:ilvl w:val="0"/>
          <w:numId w:val="13"/>
        </w:numPr>
        <w:spacing w:after="180"/>
      </w:pPr>
      <w:r>
        <w:t>Inglês avançado</w:t>
      </w:r>
      <w:r w:rsidR="00B53E4A">
        <w:t xml:space="preserve"> (Conversação, escrita e leitura)</w:t>
      </w:r>
    </w:p>
    <w:p w14:paraId="4BED118F" w14:textId="2AE36AC7" w:rsidR="007A2D9F" w:rsidRDefault="007A2D9F" w:rsidP="00B53E4A">
      <w:pPr>
        <w:pStyle w:val="PargrafodaLista"/>
        <w:numPr>
          <w:ilvl w:val="0"/>
          <w:numId w:val="13"/>
        </w:numPr>
        <w:spacing w:after="180"/>
      </w:pPr>
      <w:r>
        <w:t>Pacote office intermediário</w:t>
      </w:r>
    </w:p>
    <w:p w14:paraId="44BEAE3B" w14:textId="5220A220" w:rsidR="00725934" w:rsidRDefault="00B53E4A" w:rsidP="00B53E4A">
      <w:pPr>
        <w:pStyle w:val="PargrafodaLista"/>
        <w:numPr>
          <w:ilvl w:val="0"/>
          <w:numId w:val="13"/>
        </w:numPr>
        <w:spacing w:after="180"/>
      </w:pPr>
      <w:r>
        <w:t>Experiência</w:t>
      </w:r>
      <w:r w:rsidR="002F5558">
        <w:t xml:space="preserve"> em ma</w:t>
      </w:r>
      <w:r>
        <w:t xml:space="preserve">nutenção de hardware </w:t>
      </w:r>
    </w:p>
    <w:p w14:paraId="48F87BF1" w14:textId="7B70520A" w:rsidR="00957796" w:rsidRDefault="00957796" w:rsidP="00B53E4A">
      <w:pPr>
        <w:pStyle w:val="PargrafodaLista"/>
        <w:numPr>
          <w:ilvl w:val="0"/>
          <w:numId w:val="13"/>
        </w:numPr>
        <w:spacing w:after="180"/>
      </w:pPr>
      <w:r>
        <w:t xml:space="preserve">Linguagens: HTML/CSS,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Git</w:t>
      </w:r>
      <w:proofErr w:type="spellEnd"/>
      <w:r>
        <w:t>.</w:t>
      </w:r>
    </w:p>
    <w:p w14:paraId="7A34F4C2" w14:textId="77777777" w:rsidR="00E72CAB" w:rsidRDefault="00E72CAB">
      <w:pPr>
        <w:spacing w:after="180"/>
      </w:pPr>
    </w:p>
    <w:p w14:paraId="7E7CD1F3" w14:textId="77777777" w:rsidR="005E6170" w:rsidRPr="006E5887" w:rsidRDefault="005E6170" w:rsidP="00D8220C">
      <w:pPr>
        <w:rPr>
          <w:rFonts w:asciiTheme="majorHAnsi" w:hAnsiTheme="majorHAnsi"/>
          <w:b/>
          <w:bCs/>
          <w:iCs/>
          <w:sz w:val="36"/>
          <w:szCs w:val="36"/>
        </w:rPr>
      </w:pPr>
      <w:r w:rsidRPr="006E5887">
        <w:rPr>
          <w:rFonts w:asciiTheme="majorHAnsi" w:hAnsiTheme="majorHAnsi"/>
          <w:b/>
          <w:bCs/>
          <w:iCs/>
          <w:sz w:val="36"/>
          <w:szCs w:val="36"/>
        </w:rPr>
        <w:t>Formação</w:t>
      </w:r>
    </w:p>
    <w:p w14:paraId="0C818745" w14:textId="77777777" w:rsidR="006E3D24" w:rsidRDefault="006E3D24">
      <w:pPr>
        <w:pStyle w:val="Ttulo2"/>
        <w:rPr>
          <w:b w:val="0"/>
          <w:bCs/>
          <w:i w:val="0"/>
          <w:iCs/>
          <w:sz w:val="22"/>
          <w:szCs w:val="22"/>
        </w:rPr>
      </w:pPr>
    </w:p>
    <w:p w14:paraId="30A6341F" w14:textId="4F4ECE86" w:rsidR="00720349" w:rsidRPr="00B53E4A" w:rsidRDefault="005B4701">
      <w:pPr>
        <w:pStyle w:val="Ttulo2"/>
        <w:rPr>
          <w:b w:val="0"/>
          <w:bCs/>
          <w:i w:val="0"/>
          <w:iCs/>
          <w:sz w:val="22"/>
          <w:szCs w:val="22"/>
        </w:rPr>
      </w:pPr>
      <w:r w:rsidRPr="00B53E4A">
        <w:rPr>
          <w:b w:val="0"/>
          <w:bCs/>
          <w:i w:val="0"/>
          <w:iCs/>
          <w:sz w:val="22"/>
          <w:szCs w:val="22"/>
        </w:rPr>
        <w:t>Universidade Virtual do Estado de São Paulo</w:t>
      </w:r>
      <w:r w:rsidR="00957796">
        <w:rPr>
          <w:b w:val="0"/>
          <w:bCs/>
          <w:i w:val="0"/>
          <w:iCs/>
          <w:sz w:val="22"/>
          <w:szCs w:val="22"/>
        </w:rPr>
        <w:t xml:space="preserve"> </w:t>
      </w:r>
      <w:r w:rsidRPr="00B53E4A">
        <w:rPr>
          <w:b w:val="0"/>
          <w:bCs/>
          <w:i w:val="0"/>
          <w:iCs/>
          <w:sz w:val="22"/>
          <w:szCs w:val="22"/>
        </w:rPr>
        <w:t>(</w:t>
      </w:r>
      <w:proofErr w:type="spellStart"/>
      <w:r w:rsidRPr="00B53E4A">
        <w:rPr>
          <w:b w:val="0"/>
          <w:bCs/>
          <w:i w:val="0"/>
          <w:iCs/>
          <w:sz w:val="22"/>
          <w:szCs w:val="22"/>
        </w:rPr>
        <w:t>Univesp</w:t>
      </w:r>
      <w:proofErr w:type="spellEnd"/>
      <w:r w:rsidRPr="00B53E4A">
        <w:rPr>
          <w:b w:val="0"/>
          <w:bCs/>
          <w:i w:val="0"/>
          <w:iCs/>
          <w:sz w:val="22"/>
          <w:szCs w:val="22"/>
        </w:rPr>
        <w:t xml:space="preserve">), </w:t>
      </w:r>
      <w:proofErr w:type="gramStart"/>
      <w:r w:rsidR="00B53E4A">
        <w:rPr>
          <w:b w:val="0"/>
          <w:bCs/>
          <w:i w:val="0"/>
          <w:iCs/>
          <w:sz w:val="22"/>
          <w:szCs w:val="22"/>
        </w:rPr>
        <w:t>2020-A</w:t>
      </w:r>
      <w:r w:rsidR="00BC2475" w:rsidRPr="00B53E4A">
        <w:rPr>
          <w:b w:val="0"/>
          <w:bCs/>
          <w:i w:val="0"/>
          <w:iCs/>
          <w:sz w:val="22"/>
          <w:szCs w:val="22"/>
        </w:rPr>
        <w:t>tual</w:t>
      </w:r>
      <w:proofErr w:type="gramEnd"/>
    </w:p>
    <w:p w14:paraId="717ADB92" w14:textId="1F0851B4" w:rsidR="00BC2475" w:rsidRDefault="00B53E4A" w:rsidP="00BC2475">
      <w:pPr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BC2475" w:rsidRPr="00B53E4A">
        <w:rPr>
          <w:rFonts w:asciiTheme="majorHAnsi" w:hAnsiTheme="majorHAnsi"/>
        </w:rPr>
        <w:t xml:space="preserve"> Tecnologia da Informação.</w:t>
      </w:r>
    </w:p>
    <w:p w14:paraId="6A034B8C" w14:textId="691C3533" w:rsidR="00F11D59" w:rsidRDefault="00F11D59" w:rsidP="00950B10">
      <w:pPr>
        <w:rPr>
          <w:rFonts w:asciiTheme="majorHAnsi" w:hAnsiTheme="majorHAnsi"/>
        </w:rPr>
      </w:pPr>
    </w:p>
    <w:p w14:paraId="41D76DF4" w14:textId="77777777" w:rsidR="00B53E4A" w:rsidRDefault="00B53E4A" w:rsidP="00950B10">
      <w:pPr>
        <w:rPr>
          <w:rFonts w:asciiTheme="majorHAnsi" w:hAnsiTheme="majorHAnsi"/>
        </w:rPr>
      </w:pPr>
    </w:p>
    <w:p w14:paraId="00A20C1A" w14:textId="77777777" w:rsidR="00B53E4A" w:rsidRDefault="00B53E4A" w:rsidP="00950B10"/>
    <w:p w14:paraId="3ED67FEF" w14:textId="77777777" w:rsidR="005E6170" w:rsidRPr="006E5887" w:rsidRDefault="005E6170" w:rsidP="00950B10">
      <w:pPr>
        <w:rPr>
          <w:rFonts w:asciiTheme="majorHAnsi" w:hAnsiTheme="majorHAnsi"/>
          <w:b/>
          <w:bCs/>
          <w:iCs/>
          <w:sz w:val="36"/>
          <w:szCs w:val="36"/>
        </w:rPr>
      </w:pPr>
      <w:r w:rsidRPr="006E5887">
        <w:rPr>
          <w:rFonts w:asciiTheme="majorHAnsi" w:hAnsiTheme="majorHAnsi"/>
          <w:b/>
          <w:bCs/>
          <w:iCs/>
          <w:sz w:val="36"/>
          <w:szCs w:val="36"/>
        </w:rPr>
        <w:t>Experiências</w:t>
      </w:r>
    </w:p>
    <w:p w14:paraId="45F6D29C" w14:textId="77777777" w:rsidR="005E6170" w:rsidRPr="00005243" w:rsidRDefault="005E6170" w:rsidP="00950B10">
      <w:pPr>
        <w:rPr>
          <w:b/>
          <w:bCs/>
          <w:i/>
          <w:iCs/>
          <w:sz w:val="36"/>
          <w:szCs w:val="36"/>
        </w:rPr>
      </w:pPr>
    </w:p>
    <w:p w14:paraId="1B761BB8" w14:textId="07E3F108" w:rsidR="00F11D59" w:rsidRDefault="0014383A">
      <w:pPr>
        <w:pStyle w:val="Ttulo2"/>
      </w:pPr>
      <w:r>
        <w:t>Americanas</w:t>
      </w:r>
    </w:p>
    <w:p w14:paraId="1D121DDD" w14:textId="6F124127" w:rsidR="00F11D59" w:rsidRDefault="0014383A">
      <w:pPr>
        <w:pStyle w:val="Ttulo3"/>
      </w:pPr>
      <w:r>
        <w:t>Operador de caixa/2021</w:t>
      </w:r>
    </w:p>
    <w:p w14:paraId="204DFBCB" w14:textId="76F2A599" w:rsidR="00F11D59" w:rsidRDefault="00B53E4A" w:rsidP="00B53E4A">
      <w:r>
        <w:t>-</w:t>
      </w:r>
      <w:r w:rsidR="005B2856">
        <w:t xml:space="preserve">Responsável por operar o caixa, repor estoque </w:t>
      </w:r>
      <w:r w:rsidR="00F62DA3">
        <w:t xml:space="preserve">e </w:t>
      </w:r>
      <w:r w:rsidR="00950B10">
        <w:t>organização de vitrine.</w:t>
      </w:r>
    </w:p>
    <w:p w14:paraId="6AC16D51" w14:textId="0D2942B7" w:rsidR="00F11D59" w:rsidRDefault="00957796">
      <w:pPr>
        <w:pStyle w:val="Ttulo2"/>
      </w:pPr>
      <w:r>
        <w:t>Projeto Integrador</w:t>
      </w:r>
    </w:p>
    <w:p w14:paraId="02F12952" w14:textId="6E48A91D" w:rsidR="00957796" w:rsidRDefault="00957796" w:rsidP="00957796">
      <w:r>
        <w:t xml:space="preserve">Iniciativa </w:t>
      </w:r>
      <w:proofErr w:type="spellStart"/>
      <w:r>
        <w:t>Univesp</w:t>
      </w:r>
      <w:proofErr w:type="spellEnd"/>
      <w:r>
        <w:t xml:space="preserve"> 2020/2021/2022</w:t>
      </w:r>
    </w:p>
    <w:p w14:paraId="748CA528" w14:textId="07EDF980" w:rsidR="00957796" w:rsidRPr="00957796" w:rsidRDefault="00957796" w:rsidP="00957796">
      <w:r>
        <w:t>-Atividade feita em grupo, criar um site, relatório e vídeo de apresentação semestralmente solucionando um problema escolhido pela comunidade.</w:t>
      </w:r>
      <w:bookmarkStart w:id="0" w:name="_GoBack"/>
      <w:bookmarkEnd w:id="0"/>
    </w:p>
    <w:p w14:paraId="198B9CB6" w14:textId="2EAABDEC" w:rsidR="00F11D59" w:rsidRDefault="00F11D59"/>
    <w:sectPr w:rsidR="00F11D59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98FC9" w14:textId="77777777" w:rsidR="00C84C0B" w:rsidRDefault="00C84C0B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297D86DC" w14:textId="77777777" w:rsidR="00C84C0B" w:rsidRDefault="00C84C0B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3ACE1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B53E4A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E3669" w14:textId="77777777" w:rsidR="00C84C0B" w:rsidRDefault="00C84C0B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0CBAF72F" w14:textId="77777777" w:rsidR="00C84C0B" w:rsidRDefault="00C84C0B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FDFB7" w14:textId="77777777"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14C26D" wp14:editId="1073A68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31796DD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CA6BD" w14:textId="77777777" w:rsidR="00F11D59" w:rsidRDefault="004373C7">
    <w:pPr>
      <w:pStyle w:val="Cabealho"/>
    </w:pPr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C7E467" wp14:editId="7292241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17A1C39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">
              <v:rect id="Retâ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tâ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15138"/>
    <w:multiLevelType w:val="hybridMultilevel"/>
    <w:tmpl w:val="0F22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F5F12"/>
    <w:multiLevelType w:val="hybridMultilevel"/>
    <w:tmpl w:val="009EF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6DEC"/>
    <w:multiLevelType w:val="hybridMultilevel"/>
    <w:tmpl w:val="9A16D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A4"/>
    <w:rsid w:val="00005243"/>
    <w:rsid w:val="00034C0D"/>
    <w:rsid w:val="00091566"/>
    <w:rsid w:val="0014383A"/>
    <w:rsid w:val="001C4943"/>
    <w:rsid w:val="0028705F"/>
    <w:rsid w:val="002F5558"/>
    <w:rsid w:val="00414F15"/>
    <w:rsid w:val="004373C7"/>
    <w:rsid w:val="004378A4"/>
    <w:rsid w:val="005B09CB"/>
    <w:rsid w:val="005B2856"/>
    <w:rsid w:val="005B4701"/>
    <w:rsid w:val="005E6170"/>
    <w:rsid w:val="0067350A"/>
    <w:rsid w:val="006E3D24"/>
    <w:rsid w:val="006E5887"/>
    <w:rsid w:val="00720349"/>
    <w:rsid w:val="00725934"/>
    <w:rsid w:val="00746A8C"/>
    <w:rsid w:val="00752ED2"/>
    <w:rsid w:val="007A2D9F"/>
    <w:rsid w:val="007B4A54"/>
    <w:rsid w:val="007C76DB"/>
    <w:rsid w:val="00845302"/>
    <w:rsid w:val="00935087"/>
    <w:rsid w:val="00950B10"/>
    <w:rsid w:val="00957796"/>
    <w:rsid w:val="00A45978"/>
    <w:rsid w:val="00AF582A"/>
    <w:rsid w:val="00B53E4A"/>
    <w:rsid w:val="00BC2475"/>
    <w:rsid w:val="00C84C0B"/>
    <w:rsid w:val="00CC1C5C"/>
    <w:rsid w:val="00D42B1E"/>
    <w:rsid w:val="00D8220C"/>
    <w:rsid w:val="00DA257C"/>
    <w:rsid w:val="00E40E39"/>
    <w:rsid w:val="00E511E7"/>
    <w:rsid w:val="00E72CAB"/>
    <w:rsid w:val="00E73AAB"/>
    <w:rsid w:val="00F11D59"/>
    <w:rsid w:val="00F249F4"/>
    <w:rsid w:val="00F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CE3D1"/>
  <w15:docId w15:val="{575B149B-80E4-4414-B627-FE759A45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7B4A54"/>
    <w:rPr>
      <w:color w:val="3D859C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4A5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E4A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ielsgomes99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ia\OneDrive\Documentos\%7bB2EB0451-4060-5547-9ABD-B5D9FDEE011D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ADB601E870F34F9457A8EFB42AD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52E7D-15F0-644E-895B-FFABC27A5BD4}"/>
      </w:docPartPr>
      <w:docPartBody>
        <w:p w:rsidR="000E6962" w:rsidRDefault="001F64C0">
          <w:pPr>
            <w:pStyle w:val="67ADB601E870F34F9457A8EFB42ADBEC"/>
          </w:pPr>
          <w:r>
            <w:rPr>
              <w:lang w:bidi="pt-BR"/>
            </w:rPr>
            <w:t>Resumo das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0"/>
    <w:rsid w:val="000E6962"/>
    <w:rsid w:val="001F64C0"/>
    <w:rsid w:val="004846C9"/>
    <w:rsid w:val="005721D6"/>
    <w:rsid w:val="007051BA"/>
    <w:rsid w:val="00A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ADB601E870F34F9457A8EFB42ADBEC">
    <w:name w:val="67ADB601E870F34F9457A8EFB42AD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{B2EB0451-4060-5547-9ABD-B5D9FDEE011D}tf50002038</Template>
  <TotalTime>5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Gomes</dc:creator>
  <cp:lastModifiedBy>Usuário</cp:lastModifiedBy>
  <cp:revision>4</cp:revision>
  <dcterms:created xsi:type="dcterms:W3CDTF">2022-05-26T02:58:00Z</dcterms:created>
  <dcterms:modified xsi:type="dcterms:W3CDTF">2023-01-30T19:29:00Z</dcterms:modified>
</cp:coreProperties>
</file>